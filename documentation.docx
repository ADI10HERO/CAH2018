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75434350"/>
        <w:docPartObj>
          <w:docPartGallery w:val="Cover Pages"/>
          <w:docPartUnique/>
        </w:docPartObj>
      </w:sdtPr>
      <w:sdtEndPr/>
      <w:sdtContent>
        <w:p w14:paraId="2DE3DF69" w14:textId="77777777" w:rsidR="00113248" w:rsidRDefault="009F298C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2677EEC9" wp14:editId="70F5DDD1">
                    <wp:simplePos x="0" y="0"/>
                    <wp:positionH relativeFrom="page">
                      <wp:posOffset>466090</wp:posOffset>
                    </wp:positionH>
                    <wp:positionV relativeFrom="margin">
                      <wp:posOffset>-220980</wp:posOffset>
                    </wp:positionV>
                    <wp:extent cx="5348177" cy="6687879"/>
                    <wp:effectExtent l="0" t="0" r="3810" b="0"/>
                    <wp:wrapNone/>
                    <wp:docPr id="14" name="Text Box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  <w:szCs w:val="144"/>
                                  </w:rPr>
                                  <w:alias w:val="Title"/>
                                  <w:tag w:val=""/>
                                  <w:id w:val="2115015981"/>
                                  <w:placeholder>
                                    <w:docPart w:val="2CCD7CEE0FD243EABCA5127A2817BB1B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6068C1" w14:textId="25037021" w:rsidR="00113248" w:rsidRPr="00F15E57" w:rsidRDefault="00962A12">
                                    <w:pPr>
                                      <w:pStyle w:val="Title"/>
                                      <w:rPr>
                                        <w:sz w:val="144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sz w:val="144"/>
                                        <w:szCs w:val="144"/>
                                      </w:rPr>
                                      <w:t>CAH2018</w:t>
                                    </w:r>
                                  </w:p>
                                </w:sdtContent>
                              </w:sdt>
                              <w:p w14:paraId="669F7BD1" w14:textId="282F1207" w:rsidR="00113248" w:rsidRDefault="00F15E57">
                                <w:pPr>
                                  <w:pStyle w:val="Subtitle"/>
                                  <w:ind w:left="144" w:right="720"/>
                                </w:pPr>
                                <w:r>
                                  <w:rPr>
                                    <w:color w:val="auto"/>
                                  </w:rPr>
                                  <w:t>DOCUMENTATION</w:t>
                                </w:r>
                                <w:sdt>
                                  <w:sdtPr>
                                    <w:rPr>
                                      <w:color w:val="auto"/>
                                    </w:rPr>
                                    <w:alias w:val="Date"/>
                                    <w:id w:val="1417830956"/>
                                    <w:placeholder>
                                      <w:docPart w:val="249CB85B47D844009A0BB590C3B3A1F4"/>
                                    </w:placeholder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aps w:val="0"/>
                                        <w:color w:val="auto"/>
                                      </w:rPr>
                                      <w:t>[Year]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Quote or Abstract"/>
                                  <w:tag w:val="Quote or Abstract"/>
                                  <w:id w:val="-247963122"/>
                                  <w:placeholder>
                                    <w:docPart w:val="156DAA223E9440F693D4E5FF76C53451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F5DFA9D" w14:textId="01D77D0A" w:rsidR="00113248" w:rsidRDefault="00F15E57">
                                    <w:pPr>
                                      <w:pStyle w:val="Abstract"/>
                                      <w:spacing w:after="600"/>
                                    </w:pPr>
                                    <w:r>
                                      <w:t xml:space="preserve">$team name (tass67)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2677EE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alt="Report title" style="position:absolute;margin-left:36.7pt;margin-top:-17.4pt;width:421.1pt;height:526.6pt;z-index:-251641856;visibility:visible;mso-wrap-style:square;mso-width-percent:1000;mso-height-percent:750;mso-wrap-distance-left:9pt;mso-wrap-distance-top:0;mso-wrap-distance-right:9pt;mso-wrap-distance-bottom:0;mso-position-horizontal:absolute;mso-position-horizontal-relative:page;mso-position-vertical:absolute;mso-position-vertical-relative:margin;mso-width-percent:100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  <w:szCs w:val="144"/>
                            </w:rPr>
                            <w:alias w:val="Title"/>
                            <w:tag w:val=""/>
                            <w:id w:val="2115015981"/>
                            <w:placeholder>
                              <w:docPart w:val="2CCD7CEE0FD243EABCA5127A2817BB1B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D6068C1" w14:textId="25037021" w:rsidR="00113248" w:rsidRPr="00F15E57" w:rsidRDefault="00962A12">
                              <w:pPr>
                                <w:pStyle w:val="Title"/>
                                <w:rPr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sz w:val="144"/>
                                  <w:szCs w:val="144"/>
                                </w:rPr>
                                <w:t>CAH2018</w:t>
                              </w:r>
                            </w:p>
                          </w:sdtContent>
                        </w:sdt>
                        <w:p w14:paraId="669F7BD1" w14:textId="282F1207" w:rsidR="00113248" w:rsidRDefault="00F15E57">
                          <w:pPr>
                            <w:pStyle w:val="Subtitle"/>
                            <w:ind w:left="144" w:right="720"/>
                          </w:pPr>
                          <w:r>
                            <w:rPr>
                              <w:color w:val="auto"/>
                            </w:rPr>
                            <w:t>DOCUMENTATION</w:t>
                          </w:r>
                          <w:sdt>
                            <w:sdtPr>
                              <w:rPr>
                                <w:color w:val="auto"/>
                              </w:rPr>
                              <w:alias w:val="Date"/>
                              <w:id w:val="1417830956"/>
                              <w:placeholder>
                                <w:docPart w:val="249CB85B47D844009A0BB590C3B3A1F4"/>
                              </w:placeholder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aps w:val="0"/>
                                  <w:color w:val="auto"/>
                                </w:rPr>
                                <w:t>[Year]</w:t>
                              </w:r>
                            </w:sdtContent>
                          </w:sdt>
                        </w:p>
                        <w:sdt>
                          <w:sdtPr>
                            <w:alias w:val="Quote or Abstract"/>
                            <w:tag w:val="Quote or Abstract"/>
                            <w:id w:val="-247963122"/>
                            <w:placeholder>
                              <w:docPart w:val="156DAA223E9440F693D4E5FF76C53451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0F5DFA9D" w14:textId="01D77D0A" w:rsidR="00113248" w:rsidRDefault="00F15E57">
                              <w:pPr>
                                <w:pStyle w:val="Abstract"/>
                                <w:spacing w:after="600"/>
                              </w:pPr>
                              <w:r>
                                <w:t xml:space="preserve">$team name (tass67)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297FD65B" wp14:editId="284F36D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Text Box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91"/>
                                  <w:gridCol w:w="3592"/>
                                  <w:gridCol w:w="3592"/>
                                </w:tblGrid>
                                <w:tr w:rsidR="00113248" w14:paraId="39088A5C" w14:textId="77777777" w:rsidTr="00F15E57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14:paraId="6F069986" w14:textId="16AFBDBD" w:rsidR="00113248" w:rsidRDefault="00245DB8" w:rsidP="00F15E57">
                                      <w:sdt>
                                        <w:sdtPr>
                                          <w:alias w:val="Company"/>
                                          <w:tag w:val=""/>
                                          <w:id w:val="1735350181"/>
                                          <w:showingPlcHdr/>
  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  <w:text/>
                                        </w:sdtPr>
                                        <w:sdtEndPr>
                                          <w:rPr>
                                            <w:b/>
                                            <w:bCs/>
                                            <w:color w:val="EF4623" w:themeColor="accent1"/>
                                            <w:sz w:val="36"/>
                                          </w:rPr>
                                        </w:sdtEndPr>
                                        <w:sdtContent>
                                          <w:r w:rsidR="00F15E57"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6B3C9739" w14:textId="77777777" w:rsidR="00113248" w:rsidRDefault="00113248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0E825521" w14:textId="77777777" w:rsidR="00113248" w:rsidRDefault="00113248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</w:tr>
                              </w:tbl>
                              <w:p w14:paraId="17B0CE2E" w14:textId="77777777" w:rsidR="00113248" w:rsidRDefault="00113248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97FD6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7" type="#_x0000_t202" alt="contact info" style="position:absolute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" o:allowoverlap="f" filled="f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91"/>
                            <w:gridCol w:w="3592"/>
                            <w:gridCol w:w="3592"/>
                          </w:tblGrid>
                          <w:tr w:rsidR="00113248" w14:paraId="39088A5C" w14:textId="77777777" w:rsidTr="00F15E57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14:paraId="6F069986" w14:textId="16AFBDBD" w:rsidR="00113248" w:rsidRDefault="00245DB8" w:rsidP="00F15E57">
                                <w:sdt>
                                  <w:sdtPr>
                                    <w:alias w:val="Company"/>
                                    <w:tag w:val=""/>
                                    <w:id w:val="173535018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b/>
                                      <w:bCs/>
                                      <w:color w:val="EF4623" w:themeColor="accent1"/>
                                      <w:sz w:val="36"/>
                                    </w:rPr>
                                  </w:sdtEndPr>
                                  <w:sdtContent>
                                    <w:r w:rsidR="00F15E57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6B3C9739" w14:textId="77777777" w:rsidR="00113248" w:rsidRDefault="00113248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0E825521" w14:textId="77777777" w:rsidR="00113248" w:rsidRDefault="00113248">
                                <w:pPr>
                                  <w:pStyle w:val="Footer"/>
                                </w:pPr>
                              </w:p>
                            </w:tc>
                          </w:tr>
                        </w:tbl>
                        <w:p w14:paraId="17B0CE2E" w14:textId="77777777" w:rsidR="00113248" w:rsidRDefault="00113248">
                          <w:pPr>
                            <w:pStyle w:val="NoSpacing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14:paraId="19FE8102" w14:textId="77777777" w:rsidR="00113248" w:rsidRDefault="009F298C">
          <w:pPr>
            <w:rPr>
              <w:b/>
              <w:bCs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A7F69A" w14:textId="77777777" w:rsidR="00113248" w:rsidRDefault="009F298C">
          <w:pPr>
            <w:pStyle w:val="TOCHeading"/>
          </w:pPr>
          <w:r>
            <w:t>Contents</w:t>
          </w:r>
        </w:p>
        <w:p w14:paraId="6DAC59B8" w14:textId="093A2A94" w:rsidR="00113248" w:rsidRDefault="009F298C">
          <w:pPr>
            <w:pStyle w:val="TOC1"/>
            <w:rPr>
              <w:color w:val="auto"/>
              <w:kern w:val="0"/>
              <w:sz w:val="22"/>
              <w:szCs w:val="22"/>
            </w:rPr>
          </w:pPr>
          <w:r>
            <w:rPr>
              <w:color w:val="7F7F7F" w:themeColor="text1" w:themeTint="80"/>
              <w:sz w:val="22"/>
            </w:rPr>
            <w:fldChar w:fldCharType="begin"/>
          </w:r>
          <w:r>
            <w:instrText xml:space="preserve"> TOC \o "1-1" \h \z \u </w:instrText>
          </w:r>
          <w:r>
            <w:rPr>
              <w:color w:val="7F7F7F" w:themeColor="text1" w:themeTint="80"/>
              <w:sz w:val="22"/>
            </w:rPr>
            <w:fldChar w:fldCharType="separate"/>
          </w:r>
          <w:hyperlink w:anchor="_Toc321140622" w:history="1">
            <w:r w:rsidR="00F15E57">
              <w:rPr>
                <w:rStyle w:val="Hyperlink"/>
              </w:rPr>
              <w:t>Setting up Alibaba ECS Instance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_Toc321140622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15E57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7FAD7A4" w14:textId="1C51971E" w:rsidR="00113248" w:rsidRDefault="00F15E57">
          <w:pPr>
            <w:pStyle w:val="TOC1"/>
            <w:rPr>
              <w:color w:val="auto"/>
              <w:kern w:val="0"/>
              <w:sz w:val="22"/>
              <w:szCs w:val="22"/>
            </w:rPr>
          </w:pPr>
          <w:r>
            <w:rPr>
              <w:rStyle w:val="Hyperlink"/>
            </w:rPr>
            <w:t>Installing and configuring L.E.M.P.</w:t>
          </w:r>
          <w:hyperlink w:anchor="_Toc321140623" w:history="1">
            <w:r w:rsidR="009F298C">
              <w:rPr>
                <w:webHidden/>
              </w:rPr>
              <w:tab/>
            </w:r>
            <w:r w:rsidR="009F298C">
              <w:rPr>
                <w:webHidden/>
              </w:rPr>
              <w:fldChar w:fldCharType="begin"/>
            </w:r>
            <w:r w:rsidR="009F298C">
              <w:rPr>
                <w:webHidden/>
              </w:rPr>
              <w:instrText xml:space="preserve"> PAGEREF _Toc321140623 \h </w:instrText>
            </w:r>
            <w:r w:rsidR="009F298C">
              <w:rPr>
                <w:webHidden/>
              </w:rPr>
            </w:r>
            <w:r w:rsidR="009F298C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9F298C">
              <w:rPr>
                <w:webHidden/>
              </w:rPr>
              <w:fldChar w:fldCharType="end"/>
            </w:r>
          </w:hyperlink>
        </w:p>
        <w:p w14:paraId="3D2F625B" w14:textId="731A9B7F" w:rsidR="00113248" w:rsidRDefault="00F15E57">
          <w:pPr>
            <w:pStyle w:val="TOC1"/>
            <w:rPr>
              <w:color w:val="auto"/>
              <w:kern w:val="0"/>
              <w:sz w:val="22"/>
              <w:szCs w:val="22"/>
            </w:rPr>
          </w:pPr>
          <w:r>
            <w:rPr>
              <w:rStyle w:val="Hyperlink"/>
            </w:rPr>
            <w:t>Code architecture</w:t>
          </w:r>
          <w:hyperlink w:anchor="_Toc321140624" w:history="1">
            <w:r w:rsidR="009F298C">
              <w:rPr>
                <w:webHidden/>
              </w:rPr>
              <w:tab/>
            </w:r>
            <w:r w:rsidR="009F298C">
              <w:rPr>
                <w:webHidden/>
              </w:rPr>
              <w:fldChar w:fldCharType="begin"/>
            </w:r>
            <w:r w:rsidR="009F298C">
              <w:rPr>
                <w:webHidden/>
              </w:rPr>
              <w:instrText xml:space="preserve"> PAGEREF _Toc321140624 \h </w:instrText>
            </w:r>
            <w:r w:rsidR="009F298C">
              <w:rPr>
                <w:webHidden/>
              </w:rPr>
            </w:r>
            <w:r w:rsidR="009F298C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9F298C">
              <w:rPr>
                <w:webHidden/>
              </w:rPr>
              <w:fldChar w:fldCharType="end"/>
            </w:r>
          </w:hyperlink>
        </w:p>
        <w:p w14:paraId="5DDD043D" w14:textId="2C133394" w:rsidR="00113248" w:rsidRDefault="00245DB8">
          <w:pPr>
            <w:pStyle w:val="TOC1"/>
            <w:rPr>
              <w:color w:val="auto"/>
              <w:kern w:val="0"/>
              <w:sz w:val="22"/>
              <w:szCs w:val="22"/>
            </w:rPr>
          </w:pPr>
          <w:hyperlink w:anchor="_Toc321140625" w:history="1">
            <w:r w:rsidR="00F15E57">
              <w:rPr>
                <w:rStyle w:val="Hyperlink"/>
              </w:rPr>
              <w:t>Making a chrome extension</w:t>
            </w:r>
            <w:r w:rsidR="009F298C">
              <w:rPr>
                <w:webHidden/>
              </w:rPr>
              <w:tab/>
            </w:r>
            <w:r w:rsidR="009F298C">
              <w:rPr>
                <w:webHidden/>
              </w:rPr>
              <w:fldChar w:fldCharType="begin"/>
            </w:r>
            <w:r w:rsidR="009F298C">
              <w:rPr>
                <w:webHidden/>
              </w:rPr>
              <w:instrText xml:space="preserve"> PAGEREF _Toc321140625 \h </w:instrText>
            </w:r>
            <w:r w:rsidR="009F298C">
              <w:rPr>
                <w:webHidden/>
              </w:rPr>
            </w:r>
            <w:r w:rsidR="009F298C">
              <w:rPr>
                <w:webHidden/>
              </w:rPr>
              <w:fldChar w:fldCharType="separate"/>
            </w:r>
            <w:r w:rsidR="00F15E57">
              <w:rPr>
                <w:webHidden/>
              </w:rPr>
              <w:t>1</w:t>
            </w:r>
            <w:r w:rsidR="009F298C">
              <w:rPr>
                <w:webHidden/>
              </w:rPr>
              <w:fldChar w:fldCharType="end"/>
            </w:r>
          </w:hyperlink>
        </w:p>
        <w:p w14:paraId="57BA5B9B" w14:textId="6D1FD11F" w:rsidR="00113248" w:rsidRDefault="00245DB8" w:rsidP="00F15E57">
          <w:pPr>
            <w:pStyle w:val="TOC1"/>
            <w:rPr>
              <w:color w:val="auto"/>
              <w:kern w:val="0"/>
              <w:sz w:val="22"/>
              <w:szCs w:val="22"/>
            </w:rPr>
          </w:pPr>
          <w:hyperlink w:anchor="_Toc321140626" w:history="1">
            <w:r w:rsidR="00F15E57">
              <w:rPr>
                <w:rStyle w:val="Hyperlink"/>
              </w:rPr>
              <w:t>Hosting files on server</w:t>
            </w:r>
            <w:r w:rsidR="009F298C">
              <w:rPr>
                <w:webHidden/>
              </w:rPr>
              <w:tab/>
            </w:r>
            <w:r w:rsidR="009F298C">
              <w:rPr>
                <w:webHidden/>
              </w:rPr>
              <w:fldChar w:fldCharType="begin"/>
            </w:r>
            <w:r w:rsidR="009F298C">
              <w:rPr>
                <w:webHidden/>
              </w:rPr>
              <w:instrText xml:space="preserve"> PAGEREF _Toc321140626 \h </w:instrText>
            </w:r>
            <w:r w:rsidR="009F298C">
              <w:rPr>
                <w:webHidden/>
              </w:rPr>
            </w:r>
            <w:r w:rsidR="009F298C">
              <w:rPr>
                <w:webHidden/>
              </w:rPr>
              <w:fldChar w:fldCharType="separate"/>
            </w:r>
            <w:r w:rsidR="00F15E57">
              <w:rPr>
                <w:webHidden/>
              </w:rPr>
              <w:t>1</w:t>
            </w:r>
            <w:r w:rsidR="009F298C">
              <w:rPr>
                <w:webHidden/>
              </w:rPr>
              <w:fldChar w:fldCharType="end"/>
            </w:r>
          </w:hyperlink>
        </w:p>
        <w:p w14:paraId="23592699" w14:textId="77777777" w:rsidR="00113248" w:rsidRDefault="009F298C">
          <w:pPr>
            <w:spacing w:before="40" w:after="160" w:line="288" w:lineRule="auto"/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2E2A7487" w14:textId="77777777" w:rsidR="00113248" w:rsidRDefault="00113248"/>
    <w:p w14:paraId="2DC53AAF" w14:textId="77777777" w:rsidR="00113248" w:rsidRDefault="00113248">
      <w:pPr>
        <w:sectPr w:rsidR="00113248">
          <w:headerReference w:type="default" r:id="rId10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bookmarkStart w:id="0" w:name="_Toc321140622"/>
    <w:p w14:paraId="11E4FDB3" w14:textId="2CFE7295" w:rsidR="00113248" w:rsidRDefault="009F298C" w:rsidP="00962A12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01F82237" wp14:editId="2745435E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Text Box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Style w:val="QuoteChar"/>
                                <w:i/>
                                <w:iCs/>
                              </w:rPr>
                              <w:id w:val="888084064"/>
                              <w:temporary/>
                              <w:showingPlcHdr/>
                              <w15:appearance w15:val="hidden"/>
                            </w:sdtPr>
                            <w:sdtEndPr>
                              <w:rPr>
                                <w:rStyle w:val="DefaultParagraphFont"/>
                              </w:rPr>
                            </w:sdtEndPr>
                            <w:sdtContent>
                              <w:p w14:paraId="2FFA1E78" w14:textId="77777777" w:rsidR="00113248" w:rsidRDefault="009F298C">
                                <w:pPr>
                                  <w:pStyle w:val="Quote"/>
                                </w:pPr>
                                <w:r>
                                  <w:t>“Got something very important to point out to your readers? Use a sidebar to make it stand out.”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01F82237" id="Text Box 5" o:spid="_x0000_s1028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" filled="f" stroked="f" strokeweight=".5pt">
                <v:textbox inset="3.6pt,0,3.6pt,0">
                  <w:txbxContent>
                    <w:sdt>
                      <w:sdtPr>
                        <w:rPr>
                          <w:rStyle w:val="QuoteChar"/>
                          <w:i/>
                          <w:iCs/>
                        </w:rPr>
                        <w:id w:val="888084064"/>
                        <w:temporary/>
                        <w:showingPlcHdr/>
                        <w15:appearance w15:val="hidden"/>
                      </w:sdtPr>
                      <w:sdtEndPr>
                        <w:rPr>
                          <w:rStyle w:val="DefaultParagraphFont"/>
                        </w:rPr>
                      </w:sdtEndPr>
                      <w:sdtContent>
                        <w:p w14:paraId="2FFA1E78" w14:textId="77777777" w:rsidR="00113248" w:rsidRDefault="009F298C">
                          <w:pPr>
                            <w:pStyle w:val="Quote"/>
                          </w:pPr>
                          <w:r>
                            <w:t>“Got something very important to point out to your readers? Use a sidebar to make it stand out.”</w:t>
                          </w:r>
                        </w:p>
                      </w:sdtContent>
                    </w:sdt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  <w:r w:rsidR="00F15E57">
        <w:t>Setting up Alibaba ECS Instance</w:t>
      </w:r>
    </w:p>
    <w:p w14:paraId="6B5C5448" w14:textId="7A497997" w:rsidR="00113248" w:rsidRDefault="00F15E57" w:rsidP="00F15E57">
      <w:pPr>
        <w:pStyle w:val="ListParagraph"/>
        <w:numPr>
          <w:ilvl w:val="0"/>
          <w:numId w:val="6"/>
        </w:numPr>
      </w:pPr>
      <w:r>
        <w:t>Made an account on Alibaba Cloud</w:t>
      </w:r>
    </w:p>
    <w:p w14:paraId="407CADA8" w14:textId="3A82FB6F" w:rsidR="00F15E57" w:rsidRDefault="00F15E57" w:rsidP="00F15E57">
      <w:pPr>
        <w:pStyle w:val="ListParagraph"/>
        <w:numPr>
          <w:ilvl w:val="0"/>
          <w:numId w:val="6"/>
        </w:numPr>
      </w:pPr>
      <w:r>
        <w:t>Made an ECS instance using the tokens provided’</w:t>
      </w:r>
    </w:p>
    <w:p w14:paraId="76A915DC" w14:textId="77777777" w:rsidR="002768E3" w:rsidRDefault="00F15E57" w:rsidP="00F15E57">
      <w:pPr>
        <w:pStyle w:val="ListParagraph"/>
        <w:numPr>
          <w:ilvl w:val="0"/>
          <w:numId w:val="6"/>
        </w:numPr>
      </w:pPr>
      <w:r>
        <w:t>Changed the</w:t>
      </w:r>
      <w:r w:rsidR="002768E3">
        <w:t xml:space="preserve"> VNC</w:t>
      </w:r>
      <w:r>
        <w:t xml:space="preserve"> password and other details like instance name,</w:t>
      </w:r>
      <w:r w:rsidR="002768E3">
        <w:t xml:space="preserve"> VPN password.</w:t>
      </w:r>
    </w:p>
    <w:p w14:paraId="4DF49835" w14:textId="56B3E6AD" w:rsidR="00F15E57" w:rsidRDefault="002768E3" w:rsidP="00F15E57">
      <w:pPr>
        <w:pStyle w:val="ListParagraph"/>
        <w:numPr>
          <w:ilvl w:val="0"/>
          <w:numId w:val="6"/>
        </w:numPr>
      </w:pPr>
      <w:r>
        <w:t xml:space="preserve">Allowed TCP/IP ports 80,443 for HTTP and HTTPS protocols via adding rules in security groups.  </w:t>
      </w:r>
    </w:p>
    <w:p w14:paraId="72E54551" w14:textId="0527C2EB" w:rsidR="00113248" w:rsidRDefault="00113248"/>
    <w:p w14:paraId="60A11814" w14:textId="1CAA77EA" w:rsidR="00113248" w:rsidRDefault="002768E3">
      <w:pPr>
        <w:pStyle w:val="Heading1"/>
      </w:pPr>
      <w:r>
        <w:lastRenderedPageBreak/>
        <w:t>Installing and Configuring L.E.M.P</w:t>
      </w:r>
    </w:p>
    <w:p w14:paraId="49FBD800" w14:textId="7824B000" w:rsidR="002768E3" w:rsidRPr="002768E3" w:rsidRDefault="002768E3" w:rsidP="002768E3">
      <w:pPr>
        <w:pStyle w:val="ListBullet"/>
      </w:pPr>
      <w:r>
        <w:t xml:space="preserve">Installed NGINX </w:t>
      </w:r>
    </w:p>
    <w:p w14:paraId="029AE3B0" w14:textId="505BF02D" w:rsidR="00113248" w:rsidRDefault="002768E3">
      <w:pPr>
        <w:pStyle w:val="ListBullet"/>
      </w:pPr>
      <w:r>
        <w:t xml:space="preserve">Installed MySQL </w:t>
      </w:r>
    </w:p>
    <w:p w14:paraId="0B1D8147" w14:textId="34ADC766" w:rsidR="00113248" w:rsidRDefault="002768E3">
      <w:pPr>
        <w:pStyle w:val="ListBullet"/>
        <w:numPr>
          <w:ilvl w:val="0"/>
          <w:numId w:val="2"/>
        </w:numPr>
      </w:pPr>
      <w:r>
        <w:t>Installed and set up PHP-fpm server</w:t>
      </w:r>
    </w:p>
    <w:p w14:paraId="6F7DB372" w14:textId="77777777" w:rsidR="002768E3" w:rsidRDefault="002768E3">
      <w:pPr>
        <w:pStyle w:val="ListBullet"/>
      </w:pPr>
      <w:r>
        <w:t>Configured ‘.conf’ file of NGINX</w:t>
      </w:r>
    </w:p>
    <w:p w14:paraId="05F525F7" w14:textId="7028FCF8" w:rsidR="00113248" w:rsidRDefault="002768E3" w:rsidP="002768E3">
      <w:pPr>
        <w:pStyle w:val="ListBullet"/>
        <w:numPr>
          <w:ilvl w:val="0"/>
          <w:numId w:val="0"/>
        </w:numPr>
        <w:ind w:left="576"/>
      </w:pPr>
      <w:r>
        <w:t xml:space="preserve"> </w:t>
      </w:r>
    </w:p>
    <w:p w14:paraId="6115454B" w14:textId="3166ACDF" w:rsidR="00113248" w:rsidRDefault="009F298C" w:rsidP="002768E3">
      <w:pPr>
        <w:pStyle w:val="Heading1"/>
      </w:pPr>
      <w:bookmarkStart w:id="1" w:name="_Toc321140625"/>
      <w:r>
        <w:rPr>
          <w:noProof/>
        </w:rPr>
        <w:lastRenderedPageBreak/>
        <w:drawing>
          <wp:anchor distT="0" distB="0" distL="182880" distR="182880" simplePos="0" relativeHeight="251672576" behindDoc="0" locked="0" layoutInCell="1" allowOverlap="1" wp14:anchorId="27362726" wp14:editId="6388978C">
            <wp:simplePos x="0" y="0"/>
            <mc:AlternateContent>
              <mc:Choice Requires="wp14">
                <wp:positionH relativeFrom="page">
                  <wp14:pctPosHOffset>6100</wp14:pctPosHOffset>
                </wp:positionH>
              </mc:Choice>
              <mc:Fallback>
                <wp:positionH relativeFrom="page">
                  <wp:posOffset>473710</wp:posOffset>
                </wp:positionH>
              </mc:Fallback>
            </mc:AlternateContent>
            <wp:positionV relativeFrom="margin">
              <wp:align>top</wp:align>
            </wp:positionV>
            <wp:extent cx="1234440" cy="7443216"/>
            <wp:effectExtent l="0" t="0" r="22860" b="5715"/>
            <wp:wrapSquare wrapText="bothSides"/>
            <wp:docPr id="13" name="Diagram 13" descr="Sidebar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r w:rsidR="002768E3" w:rsidRPr="002768E3">
        <w:t xml:space="preserve"> Making a </w:t>
      </w:r>
      <w:r w:rsidR="00E17D2F">
        <w:t>C</w:t>
      </w:r>
      <w:r w:rsidR="002768E3" w:rsidRPr="002768E3">
        <w:t xml:space="preserve">hrome </w:t>
      </w:r>
      <w:r w:rsidR="00E17D2F">
        <w:t>E</w:t>
      </w:r>
      <w:r w:rsidR="002768E3" w:rsidRPr="002768E3">
        <w:t>xtension</w:t>
      </w:r>
    </w:p>
    <w:p w14:paraId="46E548EB" w14:textId="72B1648D" w:rsidR="008B266E" w:rsidRDefault="008B266E" w:rsidP="002768E3">
      <w:pPr>
        <w:pStyle w:val="ListBullet"/>
      </w:pPr>
      <w:r>
        <w:t xml:space="preserve">Did the front-end styling part with </w:t>
      </w:r>
      <w:proofErr w:type="spellStart"/>
      <w:r>
        <w:t>css</w:t>
      </w:r>
      <w:proofErr w:type="spellEnd"/>
      <w:r>
        <w:t xml:space="preserve"> on HTML and PHP </w:t>
      </w:r>
      <w:proofErr w:type="gramStart"/>
      <w:r>
        <w:t>files.</w:t>
      </w:r>
      <w:proofErr w:type="gramEnd"/>
    </w:p>
    <w:p w14:paraId="0C927A7F" w14:textId="0139B719" w:rsidR="008B266E" w:rsidRDefault="008B266E" w:rsidP="002768E3">
      <w:pPr>
        <w:pStyle w:val="ListBullet"/>
      </w:pPr>
      <w:r>
        <w:t>Made a chrome extension by making a JSON file (</w:t>
      </w:r>
      <w:proofErr w:type="spellStart"/>
      <w:proofErr w:type="gramStart"/>
      <w:r>
        <w:t>manifest.json</w:t>
      </w:r>
      <w:proofErr w:type="spellEnd"/>
      <w:proofErr w:type="gramEnd"/>
      <w:r>
        <w:t xml:space="preserve">) </w:t>
      </w:r>
    </w:p>
    <w:p w14:paraId="72AA39F3" w14:textId="3D4DB569" w:rsidR="00113248" w:rsidRDefault="008B266E" w:rsidP="002768E3">
      <w:pPr>
        <w:pStyle w:val="ListBullet"/>
      </w:pPr>
      <w:r>
        <w:t xml:space="preserve"> Added the </w:t>
      </w:r>
      <w:proofErr w:type="spellStart"/>
      <w:r>
        <w:t>codechef</w:t>
      </w:r>
      <w:proofErr w:type="spellEnd"/>
      <w:r>
        <w:t xml:space="preserve"> icon to the plugin.</w:t>
      </w:r>
    </w:p>
    <w:p w14:paraId="2EBA34E9" w14:textId="20A668BF" w:rsidR="00113248" w:rsidRDefault="00113248"/>
    <w:p w14:paraId="692AF2E8" w14:textId="461ACA7F" w:rsidR="00962A12" w:rsidRPr="00962A12" w:rsidRDefault="00962A12" w:rsidP="00962A12">
      <w:pPr>
        <w:pStyle w:val="Heading1"/>
      </w:pPr>
      <w:r>
        <w:lastRenderedPageBreak/>
        <w:t>Code Architecture</w:t>
      </w:r>
    </w:p>
    <w:p w14:paraId="2FB58B58" w14:textId="00537BD0" w:rsidR="00962A12" w:rsidRPr="00962A12" w:rsidRDefault="00962A12" w:rsidP="00962A12">
      <w:pPr>
        <w:pStyle w:val="ListParagraph"/>
        <w:numPr>
          <w:ilvl w:val="0"/>
          <w:numId w:val="10"/>
        </w:numPr>
        <w:rPr>
          <w:lang w:val="en-IN"/>
        </w:rPr>
      </w:pPr>
      <w:r w:rsidRPr="00962A12">
        <w:rPr>
          <w:lang w:val="en-IN"/>
        </w:rPr>
        <w:t>An HTML page(index.html) was created which redirects the user to PHP document (i1n.php)</w:t>
      </w:r>
    </w:p>
    <w:p w14:paraId="62AF795F" w14:textId="731CF710" w:rsidR="00962A12" w:rsidRPr="00962A12" w:rsidRDefault="00962A12" w:rsidP="00962A12">
      <w:pPr>
        <w:pStyle w:val="ListParagraph"/>
        <w:numPr>
          <w:ilvl w:val="0"/>
          <w:numId w:val="10"/>
        </w:numPr>
        <w:rPr>
          <w:lang w:val="en-IN"/>
        </w:rPr>
      </w:pPr>
      <w:r w:rsidRPr="00962A12">
        <w:rPr>
          <w:lang w:val="en-IN"/>
        </w:rPr>
        <w:t xml:space="preserve">This PHP page authorises the app with the user's </w:t>
      </w:r>
      <w:proofErr w:type="spellStart"/>
      <w:r w:rsidRPr="00962A12">
        <w:rPr>
          <w:lang w:val="en-IN"/>
        </w:rPr>
        <w:t>codechef</w:t>
      </w:r>
      <w:proofErr w:type="spellEnd"/>
      <w:r w:rsidRPr="00962A12">
        <w:rPr>
          <w:lang w:val="en-IN"/>
        </w:rPr>
        <w:t xml:space="preserve"> account using </w:t>
      </w:r>
      <w:proofErr w:type="spellStart"/>
      <w:r w:rsidRPr="00962A12">
        <w:rPr>
          <w:lang w:val="en-IN"/>
        </w:rPr>
        <w:t>oAuth</w:t>
      </w:r>
      <w:proofErr w:type="spellEnd"/>
      <w:r w:rsidRPr="00962A12">
        <w:rPr>
          <w:lang w:val="en-IN"/>
        </w:rPr>
        <w:t xml:space="preserve"> 2.0.</w:t>
      </w:r>
    </w:p>
    <w:p w14:paraId="00D01984" w14:textId="7F6B1E7D" w:rsidR="00962A12" w:rsidRPr="00962A12" w:rsidRDefault="00962A12" w:rsidP="00962A12">
      <w:pPr>
        <w:pStyle w:val="ListParagraph"/>
        <w:numPr>
          <w:ilvl w:val="0"/>
          <w:numId w:val="10"/>
        </w:numPr>
        <w:rPr>
          <w:lang w:val="en-IN"/>
        </w:rPr>
      </w:pPr>
      <w:r w:rsidRPr="00962A12">
        <w:rPr>
          <w:lang w:val="en-IN"/>
        </w:rPr>
        <w:t xml:space="preserve">The </w:t>
      </w:r>
      <w:proofErr w:type="spellStart"/>
      <w:r w:rsidRPr="00962A12">
        <w:rPr>
          <w:lang w:val="en-IN"/>
        </w:rPr>
        <w:t>authz</w:t>
      </w:r>
      <w:proofErr w:type="spellEnd"/>
      <w:r w:rsidRPr="00962A12">
        <w:rPr>
          <w:lang w:val="en-IN"/>
        </w:rPr>
        <w:t xml:space="preserve"> code is redirected to another php file named i2n.php.</w:t>
      </w:r>
    </w:p>
    <w:p w14:paraId="4A6F94ED" w14:textId="63255CDA" w:rsidR="00962A12" w:rsidRPr="00962A12" w:rsidRDefault="00962A12" w:rsidP="00962A12">
      <w:pPr>
        <w:pStyle w:val="ListParagraph"/>
        <w:numPr>
          <w:ilvl w:val="0"/>
          <w:numId w:val="10"/>
        </w:numPr>
        <w:rPr>
          <w:lang w:val="en-IN"/>
        </w:rPr>
      </w:pPr>
      <w:r w:rsidRPr="00962A12">
        <w:rPr>
          <w:lang w:val="en-IN"/>
        </w:rPr>
        <w:t>This php file exchanges this code for the access token for the given scope.</w:t>
      </w:r>
    </w:p>
    <w:p w14:paraId="35B115E0" w14:textId="148B09DE" w:rsidR="00962A12" w:rsidRPr="00962A12" w:rsidRDefault="00962A12" w:rsidP="00962A12">
      <w:pPr>
        <w:pStyle w:val="ListParagraph"/>
        <w:numPr>
          <w:ilvl w:val="0"/>
          <w:numId w:val="10"/>
        </w:numPr>
        <w:rPr>
          <w:lang w:val="en-IN"/>
        </w:rPr>
      </w:pPr>
      <w:r w:rsidRPr="00962A12">
        <w:rPr>
          <w:lang w:val="en-IN"/>
        </w:rPr>
        <w:t xml:space="preserve">With this token and other config details the app makes the required </w:t>
      </w:r>
      <w:proofErr w:type="spellStart"/>
      <w:r w:rsidRPr="00962A12">
        <w:rPr>
          <w:lang w:val="en-IN"/>
        </w:rPr>
        <w:t>api</w:t>
      </w:r>
      <w:proofErr w:type="spellEnd"/>
      <w:r w:rsidRPr="00962A12">
        <w:rPr>
          <w:lang w:val="en-IN"/>
        </w:rPr>
        <w:t xml:space="preserve"> calls.</w:t>
      </w:r>
    </w:p>
    <w:p w14:paraId="65A10625" w14:textId="70379397" w:rsidR="00962A12" w:rsidRPr="00962A12" w:rsidRDefault="00962A12" w:rsidP="00962A12">
      <w:pPr>
        <w:pStyle w:val="ListParagraph"/>
        <w:numPr>
          <w:ilvl w:val="0"/>
          <w:numId w:val="10"/>
        </w:numPr>
        <w:rPr>
          <w:lang w:val="en-IN"/>
        </w:rPr>
      </w:pPr>
      <w:r w:rsidRPr="00962A12">
        <w:rPr>
          <w:lang w:val="en-IN"/>
        </w:rPr>
        <w:t>The JSON obtained is thus displayed in the form of a dropdown.</w:t>
      </w:r>
    </w:p>
    <w:p w14:paraId="6D759620" w14:textId="5FBBC467" w:rsidR="00962A12" w:rsidRPr="00962A12" w:rsidRDefault="00962A12" w:rsidP="00962A12">
      <w:pPr>
        <w:pStyle w:val="ListParagraph"/>
        <w:numPr>
          <w:ilvl w:val="0"/>
          <w:numId w:val="10"/>
        </w:numPr>
        <w:rPr>
          <w:lang w:val="en-IN"/>
        </w:rPr>
      </w:pPr>
      <w:r w:rsidRPr="00962A12">
        <w:rPr>
          <w:lang w:val="en-IN"/>
        </w:rPr>
        <w:t xml:space="preserve">On clicking on the contents of the dropdown, the user will be redirected to the contest </w:t>
      </w:r>
      <w:proofErr w:type="spellStart"/>
      <w:r w:rsidRPr="00962A12">
        <w:rPr>
          <w:lang w:val="en-IN"/>
        </w:rPr>
        <w:t>deatails</w:t>
      </w:r>
      <w:proofErr w:type="spellEnd"/>
      <w:r w:rsidRPr="00962A12">
        <w:rPr>
          <w:lang w:val="en-IN"/>
        </w:rPr>
        <w:t xml:space="preserve"> on the respective </w:t>
      </w:r>
      <w:proofErr w:type="spellStart"/>
      <w:r w:rsidRPr="00962A12">
        <w:rPr>
          <w:lang w:val="en-IN"/>
        </w:rPr>
        <w:t>codechef's</w:t>
      </w:r>
      <w:proofErr w:type="spellEnd"/>
      <w:r w:rsidRPr="00962A12">
        <w:rPr>
          <w:lang w:val="en-IN"/>
        </w:rPr>
        <w:t xml:space="preserve"> website page.</w:t>
      </w:r>
    </w:p>
    <w:p w14:paraId="2A8A23B6" w14:textId="77777777" w:rsidR="00113248" w:rsidRPr="00962A12" w:rsidRDefault="00113248" w:rsidP="00962A12">
      <w:pPr>
        <w:ind w:firstLine="720"/>
      </w:pPr>
    </w:p>
    <w:p w14:paraId="3491BB92" w14:textId="3C00DB6D" w:rsidR="00113248" w:rsidRDefault="00962A12">
      <w:pPr>
        <w:pStyle w:val="Heading1"/>
      </w:pPr>
      <w:r>
        <w:lastRenderedPageBreak/>
        <w:t>Hosting Files on the Server</w:t>
      </w:r>
    </w:p>
    <w:p w14:paraId="0947E70F" w14:textId="4833AB02" w:rsidR="00113248" w:rsidRDefault="00E17D2F" w:rsidP="00962A12">
      <w:pPr>
        <w:pStyle w:val="ListParagraph"/>
        <w:numPr>
          <w:ilvl w:val="0"/>
          <w:numId w:val="11"/>
        </w:numPr>
      </w:pPr>
      <w:r>
        <w:t xml:space="preserve">Uploaded required </w:t>
      </w:r>
      <w:bookmarkStart w:id="2" w:name="_GoBack"/>
      <w:bookmarkEnd w:id="2"/>
      <w:r>
        <w:t xml:space="preserve">files via </w:t>
      </w:r>
      <w:proofErr w:type="spellStart"/>
      <w:r>
        <w:t>scp</w:t>
      </w:r>
      <w:proofErr w:type="spellEnd"/>
      <w:r>
        <w:t xml:space="preserve"> protocol</w:t>
      </w:r>
    </w:p>
    <w:p w14:paraId="6A0DAEB4" w14:textId="0040776B" w:rsidR="00E17D2F" w:rsidRDefault="00E17D2F" w:rsidP="00962A12">
      <w:pPr>
        <w:pStyle w:val="ListParagraph"/>
        <w:numPr>
          <w:ilvl w:val="0"/>
          <w:numId w:val="11"/>
        </w:numPr>
      </w:pPr>
      <w:r>
        <w:t xml:space="preserve">Changed document root of </w:t>
      </w:r>
      <w:proofErr w:type="spellStart"/>
      <w:r>
        <w:t>nginx</w:t>
      </w:r>
      <w:proofErr w:type="spellEnd"/>
      <w:r>
        <w:t xml:space="preserve"> to the uploaded directory via ‘.conf’ file in ‘sites-available’ directory in ‘/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’ directory.</w:t>
      </w:r>
    </w:p>
    <w:p w14:paraId="4431EB5C" w14:textId="488D512E" w:rsidR="00E17D2F" w:rsidRDefault="00E17D2F" w:rsidP="00962A12">
      <w:pPr>
        <w:pStyle w:val="ListParagraph"/>
        <w:numPr>
          <w:ilvl w:val="0"/>
          <w:numId w:val="11"/>
        </w:numPr>
      </w:pPr>
      <w:r>
        <w:t>Made appropriate changes in the configuration files to allow the php script to run.</w:t>
      </w:r>
    </w:p>
    <w:p w14:paraId="70703B95" w14:textId="17E4D381" w:rsidR="00E17D2F" w:rsidRDefault="00E17D2F" w:rsidP="00962A12">
      <w:pPr>
        <w:pStyle w:val="ListParagraph"/>
        <w:numPr>
          <w:ilvl w:val="0"/>
          <w:numId w:val="11"/>
        </w:numPr>
      </w:pPr>
      <w:r>
        <w:t>Finally Restarted Nginx and Done!</w:t>
      </w:r>
    </w:p>
    <w:sectPr w:rsidR="00E17D2F">
      <w:headerReference w:type="default" r:id="rId16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93345" w14:textId="77777777" w:rsidR="00245DB8" w:rsidRDefault="00245DB8">
      <w:pPr>
        <w:spacing w:after="0" w:line="240" w:lineRule="auto"/>
      </w:pPr>
      <w:r>
        <w:separator/>
      </w:r>
    </w:p>
    <w:p w14:paraId="1F10BA61" w14:textId="77777777" w:rsidR="00245DB8" w:rsidRDefault="00245DB8"/>
    <w:p w14:paraId="5FCAECAF" w14:textId="77777777" w:rsidR="00245DB8" w:rsidRDefault="00245DB8"/>
  </w:endnote>
  <w:endnote w:type="continuationSeparator" w:id="0">
    <w:p w14:paraId="623C69D2" w14:textId="77777777" w:rsidR="00245DB8" w:rsidRDefault="00245DB8">
      <w:pPr>
        <w:spacing w:after="0" w:line="240" w:lineRule="auto"/>
      </w:pPr>
      <w:r>
        <w:continuationSeparator/>
      </w:r>
    </w:p>
    <w:p w14:paraId="42B48E48" w14:textId="77777777" w:rsidR="00245DB8" w:rsidRDefault="00245DB8"/>
    <w:p w14:paraId="23C336B3" w14:textId="77777777" w:rsidR="00245DB8" w:rsidRDefault="00245D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05B26" w14:textId="77777777" w:rsidR="00245DB8" w:rsidRDefault="00245DB8">
      <w:pPr>
        <w:spacing w:after="0" w:line="240" w:lineRule="auto"/>
      </w:pPr>
      <w:r>
        <w:separator/>
      </w:r>
    </w:p>
    <w:p w14:paraId="53B57DB8" w14:textId="77777777" w:rsidR="00245DB8" w:rsidRDefault="00245DB8"/>
    <w:p w14:paraId="74A4EF88" w14:textId="77777777" w:rsidR="00245DB8" w:rsidRDefault="00245DB8"/>
  </w:footnote>
  <w:footnote w:type="continuationSeparator" w:id="0">
    <w:p w14:paraId="12783AA2" w14:textId="77777777" w:rsidR="00245DB8" w:rsidRDefault="00245DB8">
      <w:pPr>
        <w:spacing w:after="0" w:line="240" w:lineRule="auto"/>
      </w:pPr>
      <w:r>
        <w:continuationSeparator/>
      </w:r>
    </w:p>
    <w:p w14:paraId="296E15EB" w14:textId="77777777" w:rsidR="00245DB8" w:rsidRDefault="00245DB8"/>
    <w:p w14:paraId="7F4BB3A1" w14:textId="77777777" w:rsidR="00245DB8" w:rsidRDefault="00245D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113248" w14:paraId="61B71D6C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72B2A4A5" w14:textId="77777777" w:rsidR="00113248" w:rsidRDefault="00113248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14:paraId="4A6355F0" w14:textId="77777777" w:rsidR="00113248" w:rsidRDefault="00113248"/>
      </w:tc>
      <w:tc>
        <w:tcPr>
          <w:tcW w:w="8424" w:type="dxa"/>
          <w:vAlign w:val="bottom"/>
        </w:tcPr>
        <w:p w14:paraId="5FE4A5BD" w14:textId="77777777" w:rsidR="00113248" w:rsidRDefault="009F298C">
          <w:pPr>
            <w:pStyle w:val="InfoHeading"/>
          </w:pPr>
          <w:r>
            <w:t>Table of Contents</w:t>
          </w:r>
        </w:p>
      </w:tc>
    </w:tr>
    <w:tr w:rsidR="00113248" w14:paraId="7D110CD3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48F0A94D" w14:textId="77777777" w:rsidR="00113248" w:rsidRDefault="00113248">
          <w:pPr>
            <w:pStyle w:val="Header"/>
          </w:pPr>
        </w:p>
      </w:tc>
      <w:tc>
        <w:tcPr>
          <w:tcW w:w="288" w:type="dxa"/>
          <w:shd w:val="clear" w:color="auto" w:fill="auto"/>
        </w:tcPr>
        <w:p w14:paraId="539BCC7B" w14:textId="77777777" w:rsidR="00113248" w:rsidRDefault="00113248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14:paraId="1B007EE6" w14:textId="77777777" w:rsidR="00113248" w:rsidRDefault="00113248">
          <w:pPr>
            <w:pStyle w:val="Header"/>
          </w:pPr>
        </w:p>
      </w:tc>
    </w:tr>
  </w:tbl>
  <w:p w14:paraId="1226019A" w14:textId="77777777" w:rsidR="00113248" w:rsidRDefault="0011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113248" w14:paraId="252C62DA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55034BDA" w14:textId="77777777" w:rsidR="00113248" w:rsidRDefault="009F298C">
          <w:pPr>
            <w:pStyle w:val="Page"/>
          </w:pPr>
          <w:r>
            <w:t xml:space="preserve">Pg.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06</w:t>
          </w:r>
          <w:r>
            <w:fldChar w:fldCharType="end"/>
          </w:r>
        </w:p>
      </w:tc>
      <w:tc>
        <w:tcPr>
          <w:tcW w:w="288" w:type="dxa"/>
          <w:vAlign w:val="bottom"/>
        </w:tcPr>
        <w:p w14:paraId="7A81D604" w14:textId="77777777" w:rsidR="00113248" w:rsidRDefault="00113248"/>
      </w:tc>
      <w:tc>
        <w:tcPr>
          <w:tcW w:w="8424" w:type="dxa"/>
          <w:vAlign w:val="bottom"/>
        </w:tcPr>
        <w:p w14:paraId="61FC3FE7" w14:textId="24B9F477" w:rsidR="00113248" w:rsidRDefault="009F298C">
          <w:pPr>
            <w:pStyle w:val="InfoHeading"/>
          </w:pPr>
          <w:r>
            <w:fldChar w:fldCharType="begin"/>
          </w:r>
          <w:r>
            <w:instrText xml:space="preserve"> If 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“Heading 1”  </w:instrText>
          </w:r>
          <w:r>
            <w:rPr>
              <w:noProof/>
            </w:rPr>
            <w:fldChar w:fldCharType="separate"/>
          </w:r>
          <w:r w:rsidR="00E17D2F">
            <w:rPr>
              <w:noProof/>
            </w:rPr>
            <w:instrText>Code Architecture</w:instrText>
          </w:r>
          <w:r>
            <w:rPr>
              <w:noProof/>
            </w:rPr>
            <w:fldChar w:fldCharType="end"/>
          </w:r>
          <w:r>
            <w:instrText>&lt;&gt; “Error*” “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“Heading 1” </w:instrText>
          </w:r>
          <w:r>
            <w:rPr>
              <w:noProof/>
            </w:rPr>
            <w:fldChar w:fldCharType="separate"/>
          </w:r>
          <w:r w:rsidR="00E17D2F">
            <w:rPr>
              <w:noProof/>
            </w:rPr>
            <w:instrText>Code Architecture</w:instrText>
          </w:r>
          <w:r>
            <w:rPr>
              <w:noProof/>
            </w:rPr>
            <w:fldChar w:fldCharType="end"/>
          </w:r>
          <w:r>
            <w:instrText xml:space="preserve"> </w:instrText>
          </w:r>
          <w:r>
            <w:fldChar w:fldCharType="separate"/>
          </w:r>
          <w:r w:rsidR="00E17D2F">
            <w:rPr>
              <w:noProof/>
            </w:rPr>
            <w:t xml:space="preserve">Code Architecture </w:t>
          </w:r>
          <w:r>
            <w:fldChar w:fldCharType="end"/>
          </w:r>
        </w:p>
      </w:tc>
    </w:tr>
    <w:tr w:rsidR="00113248" w14:paraId="072950F0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32D9082F" w14:textId="77777777" w:rsidR="00113248" w:rsidRDefault="00113248">
          <w:pPr>
            <w:rPr>
              <w:sz w:val="10"/>
            </w:rPr>
          </w:pPr>
        </w:p>
      </w:tc>
      <w:tc>
        <w:tcPr>
          <w:tcW w:w="288" w:type="dxa"/>
        </w:tcPr>
        <w:p w14:paraId="4B1BB563" w14:textId="77777777" w:rsidR="00113248" w:rsidRDefault="00113248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14:paraId="010A674B" w14:textId="77777777" w:rsidR="00113248" w:rsidRDefault="00113248">
          <w:pPr>
            <w:rPr>
              <w:sz w:val="10"/>
            </w:rPr>
          </w:pPr>
        </w:p>
      </w:tc>
    </w:tr>
  </w:tbl>
  <w:p w14:paraId="5712AC80" w14:textId="77777777" w:rsidR="00113248" w:rsidRDefault="001132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10CA5829"/>
    <w:multiLevelType w:val="hybridMultilevel"/>
    <w:tmpl w:val="ECD65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05F88"/>
    <w:multiLevelType w:val="hybridMultilevel"/>
    <w:tmpl w:val="5914E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4A8B"/>
    <w:multiLevelType w:val="hybridMultilevel"/>
    <w:tmpl w:val="D0200B22"/>
    <w:lvl w:ilvl="0" w:tplc="159E9A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4623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C1262A"/>
    <w:multiLevelType w:val="hybridMultilevel"/>
    <w:tmpl w:val="B0486DF4"/>
    <w:lvl w:ilvl="0" w:tplc="BD86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7F6A45"/>
    <w:multiLevelType w:val="multilevel"/>
    <w:tmpl w:val="0436C7F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96F59A6"/>
    <w:multiLevelType w:val="hybridMultilevel"/>
    <w:tmpl w:val="0966D9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CE3575"/>
    <w:multiLevelType w:val="hybridMultilevel"/>
    <w:tmpl w:val="1CFC39F4"/>
    <w:lvl w:ilvl="0" w:tplc="159E9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F4623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5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57"/>
    <w:rsid w:val="00113248"/>
    <w:rsid w:val="00245DB8"/>
    <w:rsid w:val="002768E3"/>
    <w:rsid w:val="005D5F60"/>
    <w:rsid w:val="008B266E"/>
    <w:rsid w:val="00962A12"/>
    <w:rsid w:val="009F298C"/>
    <w:rsid w:val="00E17D2F"/>
    <w:rsid w:val="00F1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212D80"/>
  <w15:docId w15:val="{B684C27C-36F4-4F65-8B88-B89AE29E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</w:rPr>
  </w:style>
  <w:style w:type="paragraph" w:styleId="Subtitle">
    <w:name w:val="Subtitle"/>
    <w:basedOn w:val="Normal"/>
    <w:next w:val="Normal"/>
    <w:link w:val="SubtitleCh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foHeading">
    <w:name w:val="Info Heading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10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bstract">
    <w:name w:val="Abstract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QuoteChar">
    <w:name w:val="Quote Char"/>
    <w:basedOn w:val="DefaultParagraphFont"/>
    <w:link w:val="Quote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9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Number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ableText">
    <w:name w:val="Table Text"/>
    <w:basedOn w:val="Normal"/>
    <w:uiPriority w:val="1"/>
    <w:qFormat/>
    <w:pPr>
      <w:spacing w:before="60" w:after="60" w:line="240" w:lineRule="auto"/>
    </w:p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ListParagraph">
    <w:name w:val="List Paragraph"/>
    <w:basedOn w:val="Normal"/>
    <w:uiPriority w:val="34"/>
    <w:semiHidden/>
    <w:qFormat/>
    <w:rsid w:val="00F1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40.10730.20127.0_x86__8wekyb3d8bbwe\Templates\1033\RedAndBlackReport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CF204F-A4AE-4C27-A499-A84CC462CB14}" type="doc">
      <dgm:prSet loTypeId="NewsLayout3_4/15/2011 5:17:28 PM#1" loCatId="list" qsTypeId="urn:microsoft.com/office/officeart/2005/8/quickstyle/simple1" qsCatId="simple" csTypeId="urn:microsoft.com/office/officeart/2005/8/colors/accent0_3" csCatId="mainScheme" phldr="1"/>
      <dgm:spPr/>
    </dgm:pt>
    <dgm:pt modelId="{676DE0A4-046E-4C76-A131-D2C54B5B49EE}">
      <dgm:prSet phldrT="[Type caption here]"/>
      <dgm:spPr/>
      <dgm:t>
        <a:bodyPr/>
        <a:lstStyle/>
        <a:p>
          <a:r>
            <a:rPr lang="en-US"/>
            <a:t>Type caption here.</a:t>
          </a:r>
          <a:br>
            <a:rPr lang="en-US"/>
          </a:br>
          <a:br>
            <a:rPr lang="en-US"/>
          </a:br>
          <a:r>
            <a:rPr lang="en-US"/>
            <a:t>To replace the picture with your own, select it and then press Delete. You will see a placeholder that you can click to select your image.</a:t>
          </a:r>
        </a:p>
      </dgm:t>
      <dgm:extLst>
        <a:ext uri="{E40237B7-FDA0-4F09-8148-C483321AD2D9}">
          <dgm14:cNvPr xmlns:dgm14="http://schemas.microsoft.com/office/drawing/2010/diagram" id="0" name="" descr="Businessman"/>
        </a:ext>
      </dgm:extLst>
    </dgm:pt>
    <dgm:pt modelId="{B8645396-0E9C-461A-A4EE-C11738A34FC0}" type="parTrans" cxnId="{5D02098C-2ECC-47C0-8660-70B6EFC53A9D}">
      <dgm:prSet/>
      <dgm:spPr/>
      <dgm:t>
        <a:bodyPr/>
        <a:lstStyle/>
        <a:p>
          <a:endParaRPr lang="en-US"/>
        </a:p>
      </dgm:t>
    </dgm:pt>
    <dgm:pt modelId="{5EC7E623-C3B4-42D5-8123-C2E9DBD3C94C}" type="sibTrans" cxnId="{5D02098C-2ECC-47C0-8660-70B6EFC53A9D}">
      <dgm:prSet/>
      <dgm:spPr/>
      <dgm:t>
        <a:bodyPr/>
        <a:lstStyle/>
        <a:p>
          <a:endParaRPr lang="en-US"/>
        </a:p>
      </dgm:t>
    </dgm:pt>
    <dgm:pt modelId="{ED07D604-A1FA-45C2-83E8-46304F4E23CF}" type="pres">
      <dgm:prSet presAssocID="{A1CF204F-A4AE-4C27-A499-A84CC462CB14}" presName="Name0" presStyleCnt="0"/>
      <dgm:spPr/>
    </dgm:pt>
    <dgm:pt modelId="{60DFF8CA-6103-4981-914D-3C38802974B5}" type="pres">
      <dgm:prSet presAssocID="{A1CF204F-A4AE-4C27-A499-A84CC462CB14}" presName="rect1" presStyleLbl="node0" presStyleIdx="0" presStyleCnt="1" custScaleX="100000" custScaleY="114648" custLinFactNeighborY="20405"/>
      <dgm:spPr/>
    </dgm:pt>
    <dgm:pt modelId="{555CF3B6-8260-41B2-8A09-5EFEF9CB6167}" type="pres">
      <dgm:prSet presAssocID="{676DE0A4-046E-4C76-A131-D2C54B5B49EE}" presName="rect2" presStyleLbl="fgImgPlace1" presStyleIdx="0" presStyleCnt="1" custScaleX="100000" custScaleY="117101" custLinFactNeighborY="-5994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</dgm:ptLst>
  <dgm:cxnLst>
    <dgm:cxn modelId="{60CC2614-09D4-45F5-9F71-81752C89AB22}" type="presOf" srcId="{676DE0A4-046E-4C76-A131-D2C54B5B49EE}" destId="{60DFF8CA-6103-4981-914D-3C38802974B5}" srcOrd="0" destOrd="0" presId="NewsLayout3_4/15/2011 5:17:28 PM#1"/>
    <dgm:cxn modelId="{D96FF687-681B-4E93-9657-F1B48FC1637C}" type="presOf" srcId="{A1CF204F-A4AE-4C27-A499-A84CC462CB14}" destId="{ED07D604-A1FA-45C2-83E8-46304F4E23CF}" srcOrd="0" destOrd="0" presId="NewsLayout3_4/15/2011 5:17:28 PM#1"/>
    <dgm:cxn modelId="{5D02098C-2ECC-47C0-8660-70B6EFC53A9D}" srcId="{A1CF204F-A4AE-4C27-A499-A84CC462CB14}" destId="{676DE0A4-046E-4C76-A131-D2C54B5B49EE}" srcOrd="0" destOrd="0" parTransId="{B8645396-0E9C-461A-A4EE-C11738A34FC0}" sibTransId="{5EC7E623-C3B4-42D5-8123-C2E9DBD3C94C}"/>
    <dgm:cxn modelId="{C0AB9BB0-9039-46DC-9176-6A003970DF96}" type="presParOf" srcId="{ED07D604-A1FA-45C2-83E8-46304F4E23CF}" destId="{60DFF8CA-6103-4981-914D-3C38802974B5}" srcOrd="0" destOrd="0" presId="NewsLayout3_4/15/2011 5:17:28 PM#1"/>
    <dgm:cxn modelId="{A8E69A42-736C-4C09-8EE8-BDBA5996E170}" type="presParOf" srcId="{ED07D604-A1FA-45C2-83E8-46304F4E23CF}" destId="{555CF3B6-8260-41B2-8A09-5EFEF9CB6167}" srcOrd="1" destOrd="0" presId="NewsLayout3_4/15/2011 5:17:28 PM#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DFF8CA-6103-4981-914D-3C38802974B5}">
      <dsp:nvSpPr>
        <dsp:cNvPr id="0" name=""/>
        <dsp:cNvSpPr/>
      </dsp:nvSpPr>
      <dsp:spPr>
        <a:xfrm>
          <a:off x="0" y="5972050"/>
          <a:ext cx="1234440" cy="145400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Type caption here.</a:t>
          </a:r>
          <a:br>
            <a:rPr lang="en-US" sz="900" kern="1200"/>
          </a:br>
          <a:br>
            <a:rPr lang="en-US" sz="900" kern="1200"/>
          </a:br>
          <a:r>
            <a:rPr lang="en-US" sz="900" kern="1200"/>
            <a:t>To replace the picture with your own, select it and then press Delete. You will see a placeholder that you can click to select your image.</a:t>
          </a:r>
        </a:p>
      </dsp:txBody>
      <dsp:txXfrm>
        <a:off x="0" y="5972050"/>
        <a:ext cx="1234440" cy="1454004"/>
      </dsp:txXfrm>
    </dsp:sp>
    <dsp:sp modelId="{555CF3B6-8260-41B2-8A09-5EFEF9CB6167}">
      <dsp:nvSpPr>
        <dsp:cNvPr id="0" name=""/>
        <dsp:cNvSpPr/>
      </dsp:nvSpPr>
      <dsp:spPr>
        <a:xfrm>
          <a:off x="0" y="0"/>
          <a:ext cx="1234440" cy="5782166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NewsLayout3_4/15/2011 5:17:28 PM#1">
  <dgm:title val="Photo Sidebar"/>
  <dgm:desc val="Narrow image above caption"/>
  <dgm:catLst>
    <dgm:cat type="list" pri="500"/>
  </dgm:catLst>
  <dgm:samp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clrData>
  <dgm:layoutNode name="Name0">
    <dgm:alg type="composite">
      <dgm:param type="ar" val="0.1936"/>
    </dgm:alg>
    <dgm:shape xmlns:r="http://schemas.openxmlformats.org/officeDocument/2006/relationships" r:blip="">
      <dgm:adjLst/>
    </dgm:shape>
    <dgm:constrLst>
      <dgm:constr type="primFontSz" for="des" ptType="node" op="equ" val="9"/>
      <dgm:constr type="l" for="ch" forName="rect1" refType="w" fact="0"/>
      <dgm:constr type="t" for="ch" forName="rect1" refType="h" fact="0.8011"/>
      <dgm:constr type="w" for="ch" forName="rect1" refType="w"/>
      <dgm:constr type="h" for="ch" forName="rect1" refType="h" fact="0.1989"/>
      <dgm:constr type="l" for="ch" forName="rect2" refType="w" fact="0"/>
      <dgm:constr type="t" for="ch" forName="rect2" refType="h" fact="0"/>
      <dgm:constr type="w" for="ch" forName="rect2" refType="w"/>
      <dgm:constr type="h" for="ch" forName="rect2" refType="h" fact="0.7744"/>
    </dgm:constrLst>
    <dgm:layoutNode name="rect1" styleLbl="node0"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self" ptType="node node" st="1 1" cnt="1 0"/>
      <dgm:constrLst>
        <dgm:constr type="lMarg" refType="primFontSz"/>
        <dgm:constr type="rMarg" refType="primFontSz"/>
        <dgm:constr type="tMarg" refType="primFontSz"/>
        <dgm:constr type="bMarg" refType="primFontSz"/>
      </dgm:constrLst>
      <dgm:ruleLst>
        <dgm:rule type="primFontSz" val="9" fact="NaN" max="NaN"/>
      </dgm:ruleLst>
    </dgm:layoutNode>
    <dgm:forEach name="Name1" axis="ch self" ptType="node node" st="1 1" cnt="1 1">
      <dgm:layoutNode name="rect2" styleLbl="fgImgPlace1">
        <dgm:alg type="sp"/>
        <dgm:shape xmlns:r="http://schemas.openxmlformats.org/officeDocument/2006/relationships" type="rect" r:blip="" blipPhldr="1">
          <dgm:adjLst/>
        </dgm:shape>
        <dgm:presOf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CD7CEE0FD243EABCA5127A2817B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3DF53-1693-41AA-9532-977919F08EDF}"/>
      </w:docPartPr>
      <w:docPartBody>
        <w:p w:rsidR="006E452A" w:rsidRDefault="00614230">
          <w:pPr>
            <w:pStyle w:val="2CCD7CEE0FD243EABCA5127A2817BB1B"/>
          </w:pPr>
          <w:r>
            <w:t>Annual Report</w:t>
          </w:r>
        </w:p>
      </w:docPartBody>
    </w:docPart>
    <w:docPart>
      <w:docPartPr>
        <w:name w:val="249CB85B47D844009A0BB590C3B3A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4EB9F-5EC9-44F7-A220-5BC363E7DEF2}"/>
      </w:docPartPr>
      <w:docPartBody>
        <w:p w:rsidR="006E452A" w:rsidRDefault="00614230">
          <w:pPr>
            <w:pStyle w:val="249CB85B47D844009A0BB590C3B3A1F4"/>
          </w:pPr>
          <w:r>
            <w:t>[Year]</w:t>
          </w:r>
        </w:p>
      </w:docPartBody>
    </w:docPart>
    <w:docPart>
      <w:docPartPr>
        <w:name w:val="156DAA223E9440F693D4E5FF76C53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F95C8-F261-4928-8637-93070ADFC0D0}"/>
      </w:docPartPr>
      <w:docPartBody>
        <w:p w:rsidR="006E452A" w:rsidRDefault="00614230">
          <w:pPr>
            <w:pStyle w:val="156DAA223E9440F693D4E5FF76C53451"/>
          </w:pPr>
          <w:r>
            <w:t>[Add a quote here from one of your company executives or use this space for a brief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30"/>
    <w:rsid w:val="00143E5B"/>
    <w:rsid w:val="00614230"/>
    <w:rsid w:val="006E452A"/>
    <w:rsid w:val="0076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FF53CF1479493E9BC255DEAF3A067D">
    <w:name w:val="27FF53CF1479493E9BC255DEAF3A067D"/>
  </w:style>
  <w:style w:type="paragraph" w:customStyle="1" w:styleId="5A9197022BE14B10922133B9A0002F30">
    <w:name w:val="5A9197022BE14B10922133B9A0002F30"/>
  </w:style>
  <w:style w:type="paragraph" w:customStyle="1" w:styleId="C5EA8B40324A4D0FA9125492CC4C59C4">
    <w:name w:val="C5EA8B40324A4D0FA9125492CC4C59C4"/>
  </w:style>
  <w:style w:type="paragraph" w:customStyle="1" w:styleId="48CC8690800B499A87CB0DE0115877C0">
    <w:name w:val="48CC8690800B499A87CB0DE0115877C0"/>
  </w:style>
  <w:style w:type="paragraph" w:customStyle="1" w:styleId="E611BAC3CD714450A8C5A04A5A05E637">
    <w:name w:val="E611BAC3CD714450A8C5A04A5A05E637"/>
  </w:style>
  <w:style w:type="paragraph" w:customStyle="1" w:styleId="B662F64C3A854C26A84283100EE7342E">
    <w:name w:val="B662F64C3A854C26A84283100EE7342E"/>
  </w:style>
  <w:style w:type="paragraph" w:customStyle="1" w:styleId="21F482711F924A0FBE393A404A230C17">
    <w:name w:val="21F482711F924A0FBE393A404A230C17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F7BD3649A09745978EB77ACDC8FE37DF">
    <w:name w:val="F7BD3649A09745978EB77ACDC8FE37DF"/>
  </w:style>
  <w:style w:type="paragraph" w:customStyle="1" w:styleId="618465C850EB490DB6F9BF909E2D9B93">
    <w:name w:val="618465C850EB490DB6F9BF909E2D9B93"/>
  </w:style>
  <w:style w:type="paragraph" w:customStyle="1" w:styleId="4BC085860A9742BCAF77A15219B7F45F">
    <w:name w:val="4BC085860A9742BCAF77A15219B7F45F"/>
  </w:style>
  <w:style w:type="paragraph" w:customStyle="1" w:styleId="4C132D004CAE4379831A68711CDF34CF">
    <w:name w:val="4C132D004CAE4379831A68711CDF34CF"/>
  </w:style>
  <w:style w:type="paragraph" w:customStyle="1" w:styleId="784013FE40AB47EC987D9ADBB06E2BC4">
    <w:name w:val="784013FE40AB47EC987D9ADBB06E2BC4"/>
  </w:style>
  <w:style w:type="paragraph" w:customStyle="1" w:styleId="FC8A7A97E2784790B993A40B7D7C99CF">
    <w:name w:val="FC8A7A97E2784790B993A40B7D7C99CF"/>
  </w:style>
  <w:style w:type="paragraph" w:customStyle="1" w:styleId="F5F0291882F145AC93FA6146A3D24F09">
    <w:name w:val="F5F0291882F145AC93FA6146A3D24F09"/>
  </w:style>
  <w:style w:type="paragraph" w:customStyle="1" w:styleId="F651CF50D6274160A3CC4495F2315FDF">
    <w:name w:val="F651CF50D6274160A3CC4495F2315FDF"/>
  </w:style>
  <w:style w:type="character" w:styleId="Strong">
    <w:name w:val="Strong"/>
    <w:basedOn w:val="DefaultParagraphFont"/>
    <w:uiPriority w:val="10"/>
    <w:qFormat/>
    <w:rPr>
      <w:b/>
      <w:bCs/>
    </w:rPr>
  </w:style>
  <w:style w:type="paragraph" w:customStyle="1" w:styleId="55BBD117866B4687874F11B4DCD8EBD6">
    <w:name w:val="55BBD117866B4687874F11B4DCD8EBD6"/>
  </w:style>
  <w:style w:type="paragraph" w:customStyle="1" w:styleId="D529FFD0A44A4DE7BD00B013A78F171E">
    <w:name w:val="D529FFD0A44A4DE7BD00B013A78F171E"/>
  </w:style>
  <w:style w:type="paragraph" w:customStyle="1" w:styleId="241151D22FF74F0FBE19F76D07EAFD63">
    <w:name w:val="241151D22FF74F0FBE19F76D07EAFD63"/>
  </w:style>
  <w:style w:type="paragraph" w:customStyle="1" w:styleId="A6868E20054C4FB587DBC8BF58759107">
    <w:name w:val="A6868E20054C4FB587DBC8BF58759107"/>
  </w:style>
  <w:style w:type="paragraph" w:customStyle="1" w:styleId="302B31EFB49843FC88CA8DB8BEA03D5E">
    <w:name w:val="302B31EFB49843FC88CA8DB8BEA03D5E"/>
  </w:style>
  <w:style w:type="paragraph" w:customStyle="1" w:styleId="E32A45C51C184325994652F9F4ED864A">
    <w:name w:val="E32A45C51C184325994652F9F4ED864A"/>
  </w:style>
  <w:style w:type="paragraph" w:customStyle="1" w:styleId="9B52173977A1400BB611D8C11CF2C961">
    <w:name w:val="9B52173977A1400BB611D8C11CF2C961"/>
  </w:style>
  <w:style w:type="paragraph" w:customStyle="1" w:styleId="1E00F34CD11B4E62AB8C32E7CA8D9B97">
    <w:name w:val="1E00F34CD11B4E62AB8C32E7CA8D9B97"/>
  </w:style>
  <w:style w:type="paragraph" w:customStyle="1" w:styleId="2CCD7CEE0FD243EABCA5127A2817BB1B">
    <w:name w:val="2CCD7CEE0FD243EABCA5127A2817BB1B"/>
  </w:style>
  <w:style w:type="paragraph" w:customStyle="1" w:styleId="249CB85B47D844009A0BB590C3B3A1F4">
    <w:name w:val="249CB85B47D844009A0BB590C3B3A1F4"/>
  </w:style>
  <w:style w:type="paragraph" w:customStyle="1" w:styleId="156DAA223E9440F693D4E5FF76C53451">
    <w:name w:val="156DAA223E9440F693D4E5FF76C534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$team name (tass67) </Abstract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902C9-CC89-4FDC-8834-42E874C269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7EF0E-724E-415E-B2D8-8D6F7D0C4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</Template>
  <TotalTime>51</TotalTime>
  <Pages>7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CAH2018</vt:lpstr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CAH2018</dc:title>
  <dc:creator>tanvi shinde</dc:creator>
  <cp:keywords/>
  <cp:lastModifiedBy>Aditya Srivastava</cp:lastModifiedBy>
  <cp:revision>3</cp:revision>
  <dcterms:created xsi:type="dcterms:W3CDTF">2018-09-22T05:23:00Z</dcterms:created>
  <dcterms:modified xsi:type="dcterms:W3CDTF">2018-09-29T18:19:00Z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